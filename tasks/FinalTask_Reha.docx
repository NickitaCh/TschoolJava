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23" w:rsidRDefault="00674F8C" w:rsidP="00157E13">
      <w:pPr>
        <w:pStyle w:val="Title"/>
        <w:rPr>
          <w:lang w:val="ru-RU"/>
        </w:rPr>
      </w:pPr>
      <w:r>
        <w:rPr>
          <w:lang w:val="ru-RU"/>
        </w:rPr>
        <w:t xml:space="preserve">Итоговое </w:t>
      </w:r>
      <w:r w:rsidR="00070E73">
        <w:rPr>
          <w:lang w:val="ru-RU"/>
        </w:rPr>
        <w:t>задание</w:t>
      </w:r>
    </w:p>
    <w:p w:rsidR="00070E73" w:rsidRPr="00070E73" w:rsidRDefault="00070E73" w:rsidP="00070E73">
      <w:pPr>
        <w:rPr>
          <w:lang w:val="ru-RU"/>
        </w:rPr>
      </w:pPr>
      <w:r>
        <w:rPr>
          <w:lang w:val="ru-RU"/>
        </w:rPr>
        <w:t xml:space="preserve">В задании требуется написать приложение, моделирующее работу информационной системы </w:t>
      </w:r>
      <w:r w:rsidR="0056246D">
        <w:rPr>
          <w:lang w:val="ru-RU"/>
        </w:rPr>
        <w:t>автоматизации документооборота медицинского реабилитационного учреждения</w:t>
      </w:r>
      <w:r>
        <w:rPr>
          <w:lang w:val="ru-RU"/>
        </w:rPr>
        <w:t>. Ниже более подробно описаны предметная область и технические требования.</w:t>
      </w:r>
    </w:p>
    <w:p w:rsidR="000D11FE" w:rsidRDefault="00070E73" w:rsidP="00070E73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A3384B" w:rsidRDefault="00A3384B" w:rsidP="00A3384B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A3384B" w:rsidRPr="00B00780" w:rsidRDefault="0056246D" w:rsidP="00A3384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Пациент</w:t>
      </w:r>
    </w:p>
    <w:p w:rsidR="00A3384B" w:rsidRDefault="0056246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Имя</w:t>
      </w:r>
    </w:p>
    <w:p w:rsidR="00B56C24" w:rsidRDefault="00B56C24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Диагноз</w:t>
      </w:r>
    </w:p>
    <w:p w:rsidR="0056246D" w:rsidRDefault="0056246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Номер страховки</w:t>
      </w:r>
    </w:p>
    <w:p w:rsidR="00535D11" w:rsidRDefault="00535D11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Лечащий врач</w:t>
      </w:r>
    </w:p>
    <w:p w:rsidR="00F9579D" w:rsidRPr="00B00780" w:rsidRDefault="00F9579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Статус (лечится/выписан)</w:t>
      </w:r>
    </w:p>
    <w:p w:rsidR="00A3384B" w:rsidRPr="00B00780" w:rsidRDefault="0056246D" w:rsidP="00A3384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Назначение</w:t>
      </w:r>
    </w:p>
    <w:p w:rsidR="004802C2" w:rsidRDefault="004802C2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Пациент</w:t>
      </w:r>
    </w:p>
    <w:p w:rsidR="00A3384B" w:rsidRPr="00B00780" w:rsidRDefault="0056246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Тип (процедура/лекарство)</w:t>
      </w:r>
    </w:p>
    <w:p w:rsidR="00A3384B" w:rsidRDefault="0056246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Временной </w:t>
      </w:r>
      <w:r w:rsidR="00F24D69">
        <w:rPr>
          <w:sz w:val="24"/>
          <w:szCs w:val="24"/>
          <w:lang w:val="ru-RU"/>
        </w:rPr>
        <w:t>паттерн (</w:t>
      </w:r>
      <w:r>
        <w:rPr>
          <w:sz w:val="24"/>
          <w:szCs w:val="24"/>
          <w:lang w:val="ru-RU"/>
        </w:rPr>
        <w:t>дважды в день – утром и вечером, например)</w:t>
      </w:r>
    </w:p>
    <w:p w:rsidR="0056246D" w:rsidRPr="00B00780" w:rsidRDefault="0056246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Период</w:t>
      </w:r>
    </w:p>
    <w:p w:rsidR="00A3384B" w:rsidRDefault="0056246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Доза (если лекарство)</w:t>
      </w:r>
    </w:p>
    <w:p w:rsidR="00F24D69" w:rsidRDefault="00F24D69" w:rsidP="00F24D69">
      <w:pPr>
        <w:rPr>
          <w:szCs w:val="24"/>
          <w:lang w:val="ru-RU"/>
        </w:rPr>
      </w:pPr>
      <w:r>
        <w:rPr>
          <w:szCs w:val="24"/>
          <w:lang w:val="ru-RU"/>
        </w:rPr>
        <w:t>Пример назначения процедуры: физиотерапия 2 раза в неделю по вторникам и четвергам.</w:t>
      </w:r>
    </w:p>
    <w:p w:rsidR="00F24D69" w:rsidRPr="00F24D69" w:rsidRDefault="00F24D69" w:rsidP="00F24D69">
      <w:pPr>
        <w:rPr>
          <w:szCs w:val="24"/>
          <w:lang w:val="ru-RU"/>
        </w:rPr>
      </w:pPr>
      <w:r>
        <w:rPr>
          <w:szCs w:val="24"/>
          <w:lang w:val="ru-RU"/>
        </w:rPr>
        <w:t>Пример назначения лекарства: давать аспирин 2 раза в день утром и вечером.</w:t>
      </w:r>
    </w:p>
    <w:p w:rsidR="00A3384B" w:rsidRPr="00B00780" w:rsidRDefault="0056246D" w:rsidP="00A3384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Событие</w:t>
      </w:r>
    </w:p>
    <w:p w:rsidR="00F9579D" w:rsidRDefault="00F9579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Пациент</w:t>
      </w:r>
    </w:p>
    <w:p w:rsidR="00A3384B" w:rsidRDefault="00F9579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Дата и в</w:t>
      </w:r>
      <w:r w:rsidR="00F24D69">
        <w:rPr>
          <w:sz w:val="24"/>
          <w:szCs w:val="24"/>
          <w:lang w:val="ru-RU"/>
        </w:rPr>
        <w:t>ремя</w:t>
      </w:r>
    </w:p>
    <w:p w:rsidR="00F24D69" w:rsidRPr="00B00780" w:rsidRDefault="00F24D69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Статус (</w:t>
      </w:r>
      <w:proofErr w:type="gramStart"/>
      <w:r>
        <w:rPr>
          <w:sz w:val="24"/>
          <w:szCs w:val="24"/>
          <w:lang w:val="ru-RU"/>
        </w:rPr>
        <w:t>запланировано</w:t>
      </w:r>
      <w:proofErr w:type="gramEnd"/>
      <w:r>
        <w:rPr>
          <w:sz w:val="24"/>
          <w:szCs w:val="24"/>
          <w:lang w:val="ru-RU"/>
        </w:rPr>
        <w:t>/выполнено/отменено)</w:t>
      </w:r>
    </w:p>
    <w:p w:rsidR="00A3384B" w:rsidRDefault="00F9579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Процедура/лекарство</w:t>
      </w:r>
    </w:p>
    <w:p w:rsidR="00F9579D" w:rsidRPr="00F9579D" w:rsidRDefault="00F9579D" w:rsidP="00F9579D">
      <w:pPr>
        <w:rPr>
          <w:szCs w:val="24"/>
          <w:lang w:val="ru-RU"/>
        </w:rPr>
      </w:pPr>
      <w:r>
        <w:rPr>
          <w:szCs w:val="24"/>
          <w:lang w:val="ru-RU"/>
        </w:rPr>
        <w:t>Пример: запланировано дать Иванову 1 таблетку аспирина 10 марта 2019 в 9:00.</w:t>
      </w:r>
    </w:p>
    <w:p w:rsidR="001F15B7" w:rsidRPr="00B00780" w:rsidRDefault="00AE162C" w:rsidP="001F15B7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F9579D">
        <w:rPr>
          <w:sz w:val="24"/>
          <w:szCs w:val="24"/>
          <w:lang w:val="ru-RU"/>
        </w:rPr>
        <w:t>роцедур</w:t>
      </w:r>
      <w:r>
        <w:rPr>
          <w:sz w:val="24"/>
          <w:szCs w:val="24"/>
          <w:lang w:val="ru-RU"/>
        </w:rPr>
        <w:t>ы</w:t>
      </w:r>
      <w:r w:rsidR="00F9579D">
        <w:rPr>
          <w:sz w:val="24"/>
          <w:szCs w:val="24"/>
          <w:lang w:val="ru-RU"/>
        </w:rPr>
        <w:t xml:space="preserve"> и лекарств</w:t>
      </w:r>
      <w:r>
        <w:rPr>
          <w:sz w:val="24"/>
          <w:szCs w:val="24"/>
          <w:lang w:val="ru-RU"/>
        </w:rPr>
        <w:t>а</w:t>
      </w:r>
    </w:p>
    <w:p w:rsidR="001F15B7" w:rsidRPr="00B00780" w:rsidRDefault="00F9579D" w:rsidP="001F15B7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Название</w:t>
      </w:r>
    </w:p>
    <w:p w:rsidR="001F15B7" w:rsidRPr="00B00780" w:rsidRDefault="00F9579D" w:rsidP="00A3384B">
      <w:pPr>
        <w:pStyle w:val="ListParagraph"/>
        <w:numPr>
          <w:ilvl w:val="1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Тип</w:t>
      </w:r>
    </w:p>
    <w:p w:rsidR="00AE162C" w:rsidRDefault="00AE162C" w:rsidP="00070E73">
      <w:pPr>
        <w:rPr>
          <w:szCs w:val="24"/>
          <w:lang w:val="ru-RU"/>
        </w:rPr>
      </w:pPr>
    </w:p>
    <w:p w:rsidR="00A3384B" w:rsidRPr="00B00780" w:rsidRDefault="00A3384B" w:rsidP="00070E73">
      <w:pPr>
        <w:rPr>
          <w:szCs w:val="24"/>
          <w:lang w:val="ru-RU"/>
        </w:rPr>
      </w:pPr>
      <w:r w:rsidRPr="00B00780">
        <w:rPr>
          <w:szCs w:val="24"/>
          <w:lang w:val="ru-RU"/>
        </w:rPr>
        <w:lastRenderedPageBreak/>
        <w:t>Приложение должно обеспечивать следующую функциональность:</w:t>
      </w:r>
    </w:p>
    <w:p w:rsidR="00A3384B" w:rsidRPr="00B00780" w:rsidRDefault="00A3384B" w:rsidP="00A3384B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 xml:space="preserve">Для </w:t>
      </w:r>
      <w:r w:rsidR="00F9579D">
        <w:rPr>
          <w:sz w:val="24"/>
          <w:szCs w:val="24"/>
          <w:lang w:val="ru-RU"/>
        </w:rPr>
        <w:t>врачей клиники</w:t>
      </w:r>
    </w:p>
    <w:p w:rsidR="00070E73" w:rsidRPr="00B00780" w:rsidRDefault="00F9579D" w:rsidP="00A3384B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Добавление пациента</w:t>
      </w:r>
    </w:p>
    <w:p w:rsidR="001F15B7" w:rsidRPr="00B00780" w:rsidRDefault="00F9579D" w:rsidP="00A3384B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Выписка пациента</w:t>
      </w:r>
      <w:r w:rsidR="00BB0604">
        <w:rPr>
          <w:sz w:val="24"/>
          <w:szCs w:val="24"/>
          <w:lang w:val="ru-RU"/>
        </w:rPr>
        <w:t xml:space="preserve"> (подразумевает завершение всех назначений с момента выписки)</w:t>
      </w:r>
    </w:p>
    <w:p w:rsidR="00F9579D" w:rsidRDefault="00F9579D" w:rsidP="00A3384B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Назначение процедур и лекарств</w:t>
      </w:r>
    </w:p>
    <w:p w:rsidR="00BB0604" w:rsidRDefault="00BB0604" w:rsidP="00A3384B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Редактирование назначений (изменение периода, дозы, паттерна)</w:t>
      </w:r>
    </w:p>
    <w:p w:rsidR="00535D11" w:rsidRDefault="00535D11" w:rsidP="00A3384B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Отмена назначений</w:t>
      </w:r>
    </w:p>
    <w:p w:rsidR="00A3384B" w:rsidRDefault="00535D11" w:rsidP="00F9579D">
      <w:pPr>
        <w:ind w:left="1080"/>
        <w:rPr>
          <w:szCs w:val="24"/>
          <w:lang w:val="ru-RU"/>
        </w:rPr>
      </w:pPr>
      <w:r>
        <w:rPr>
          <w:szCs w:val="24"/>
          <w:lang w:val="ru-RU"/>
        </w:rPr>
        <w:t>При создании</w:t>
      </w:r>
      <w:r w:rsidR="00F9579D" w:rsidRPr="00F9579D">
        <w:rPr>
          <w:szCs w:val="24"/>
          <w:lang w:val="ru-RU"/>
        </w:rPr>
        <w:t xml:space="preserve"> назначения необходимо сгенерировать все предусмотренные им события</w:t>
      </w:r>
      <w:r w:rsidR="00F9579D">
        <w:rPr>
          <w:szCs w:val="24"/>
          <w:lang w:val="ru-RU"/>
        </w:rPr>
        <w:t>. Например</w:t>
      </w:r>
      <w:r w:rsidR="00AE162C" w:rsidRPr="00AE162C">
        <w:rPr>
          <w:szCs w:val="24"/>
          <w:lang w:val="ru-RU"/>
        </w:rPr>
        <w:t>,</w:t>
      </w:r>
      <w:r w:rsidR="00F9579D">
        <w:rPr>
          <w:szCs w:val="24"/>
          <w:lang w:val="ru-RU"/>
        </w:rPr>
        <w:t xml:space="preserve"> в случае с назначением делать </w:t>
      </w:r>
      <w:r>
        <w:rPr>
          <w:szCs w:val="24"/>
          <w:lang w:val="ru-RU"/>
        </w:rPr>
        <w:t>физиотерапию 2 раза в неделю по вторникам и четвергам с периодом на 2 недели должно сгенерироваться 4 события.</w:t>
      </w:r>
    </w:p>
    <w:p w:rsidR="00535D11" w:rsidRPr="00F9579D" w:rsidRDefault="00535D11" w:rsidP="00F9579D">
      <w:pPr>
        <w:ind w:left="1080"/>
        <w:rPr>
          <w:szCs w:val="24"/>
          <w:lang w:val="ru-RU"/>
        </w:rPr>
      </w:pPr>
      <w:r>
        <w:rPr>
          <w:szCs w:val="24"/>
          <w:lang w:val="ru-RU"/>
        </w:rPr>
        <w:t xml:space="preserve">При отмене назначения, все ещё не выполненные </w:t>
      </w:r>
      <w:r w:rsidRPr="00F9579D">
        <w:rPr>
          <w:szCs w:val="24"/>
          <w:lang w:val="ru-RU"/>
        </w:rPr>
        <w:t xml:space="preserve">предусмотренные </w:t>
      </w:r>
      <w:r>
        <w:rPr>
          <w:szCs w:val="24"/>
          <w:lang w:val="ru-RU"/>
        </w:rPr>
        <w:t>им события должны быть отменены.</w:t>
      </w:r>
    </w:p>
    <w:p w:rsidR="00A3384B" w:rsidRPr="00B00780" w:rsidRDefault="00A3384B" w:rsidP="00A3384B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B00780">
        <w:rPr>
          <w:sz w:val="24"/>
          <w:szCs w:val="24"/>
          <w:lang w:val="ru-RU"/>
        </w:rPr>
        <w:t xml:space="preserve">Для </w:t>
      </w:r>
      <w:r w:rsidR="00535D11">
        <w:rPr>
          <w:sz w:val="24"/>
          <w:szCs w:val="24"/>
          <w:lang w:val="ru-RU"/>
        </w:rPr>
        <w:t>медсестёр клиники</w:t>
      </w:r>
    </w:p>
    <w:p w:rsidR="00535D11" w:rsidRDefault="00535D11" w:rsidP="00674F8C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Просмотр всех событий.</w:t>
      </w:r>
    </w:p>
    <w:p w:rsidR="00674F8C" w:rsidRPr="00B00780" w:rsidRDefault="00535D11" w:rsidP="00674F8C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Фильтрация событи</w:t>
      </w:r>
      <w:r w:rsidR="00D4038B">
        <w:rPr>
          <w:sz w:val="24"/>
          <w:szCs w:val="24"/>
          <w:lang w:val="ru-RU"/>
        </w:rPr>
        <w:t>й</w:t>
      </w:r>
      <w:r>
        <w:rPr>
          <w:sz w:val="24"/>
          <w:szCs w:val="24"/>
          <w:lang w:val="ru-RU"/>
        </w:rPr>
        <w:t xml:space="preserve"> по дате (на сегодня, на ближайший час) и по пациент</w:t>
      </w:r>
      <w:r w:rsidR="00AE162C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>.</w:t>
      </w:r>
    </w:p>
    <w:p w:rsidR="00535D11" w:rsidRDefault="00535D11" w:rsidP="008B09A5">
      <w:pPr>
        <w:pStyle w:val="ListParagraph"/>
        <w:numPr>
          <w:ilvl w:val="1"/>
          <w:numId w:val="5"/>
        </w:numPr>
        <w:rPr>
          <w:sz w:val="24"/>
          <w:szCs w:val="24"/>
          <w:lang w:val="ru-RU"/>
        </w:rPr>
      </w:pPr>
      <w:proofErr w:type="gramStart"/>
      <w:r w:rsidRPr="00535D11">
        <w:rPr>
          <w:sz w:val="24"/>
          <w:szCs w:val="24"/>
          <w:lang w:val="ru-RU"/>
        </w:rPr>
        <w:t xml:space="preserve">Изменение статуса событий из </w:t>
      </w:r>
      <w:r>
        <w:rPr>
          <w:sz w:val="24"/>
          <w:szCs w:val="24"/>
          <w:lang w:val="ru-RU"/>
        </w:rPr>
        <w:t>«</w:t>
      </w:r>
      <w:r w:rsidRPr="00535D11">
        <w:rPr>
          <w:sz w:val="24"/>
          <w:szCs w:val="24"/>
          <w:lang w:val="ru-RU"/>
        </w:rPr>
        <w:t>запланировано</w:t>
      </w:r>
      <w:r>
        <w:rPr>
          <w:sz w:val="24"/>
          <w:szCs w:val="24"/>
          <w:lang w:val="ru-RU"/>
        </w:rPr>
        <w:t>»</w:t>
      </w:r>
      <w:r w:rsidRPr="00535D1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«</w:t>
      </w:r>
      <w:r w:rsidRPr="00535D11">
        <w:rPr>
          <w:sz w:val="24"/>
          <w:szCs w:val="24"/>
          <w:lang w:val="ru-RU"/>
        </w:rPr>
        <w:t>выполнено</w:t>
      </w:r>
      <w:r>
        <w:rPr>
          <w:sz w:val="24"/>
          <w:szCs w:val="24"/>
          <w:lang w:val="ru-RU"/>
        </w:rPr>
        <w:t>»</w:t>
      </w:r>
      <w:r w:rsidRPr="00535D11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  <w:lang w:val="ru-RU"/>
        </w:rPr>
        <w:t xml:space="preserve"> из «</w:t>
      </w:r>
      <w:r w:rsidRPr="00535D11">
        <w:rPr>
          <w:sz w:val="24"/>
          <w:szCs w:val="24"/>
          <w:lang w:val="ru-RU"/>
        </w:rPr>
        <w:t>запланировано</w:t>
      </w:r>
      <w:r>
        <w:rPr>
          <w:sz w:val="24"/>
          <w:szCs w:val="24"/>
          <w:lang w:val="ru-RU"/>
        </w:rPr>
        <w:t>»</w:t>
      </w:r>
      <w:r w:rsidRPr="00535D1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«отменено»</w:t>
      </w:r>
      <w:r w:rsidR="00AE162C">
        <w:rPr>
          <w:sz w:val="24"/>
          <w:szCs w:val="24"/>
          <w:lang w:val="ru-RU"/>
        </w:rPr>
        <w:t>.</w:t>
      </w:r>
      <w:proofErr w:type="gramEnd"/>
    </w:p>
    <w:p w:rsidR="00AE162C" w:rsidRPr="008C17C7" w:rsidRDefault="00AE162C" w:rsidP="00AE162C">
      <w:pPr>
        <w:rPr>
          <w:szCs w:val="24"/>
          <w:lang w:val="ru-RU"/>
        </w:rPr>
      </w:pPr>
      <w:r>
        <w:rPr>
          <w:szCs w:val="24"/>
          <w:lang w:val="ru-RU"/>
        </w:rPr>
        <w:t>При переводе события в статус «отменено» медсестре необходимо указать причину отмены: пациент плохо себя чувствовал</w:t>
      </w:r>
      <w:r w:rsidRPr="00AE162C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не было технической возможности выполнить назначение и т.д.</w:t>
      </w:r>
    </w:p>
    <w:p w:rsidR="00070E73" w:rsidRDefault="00070E73" w:rsidP="00070E73">
      <w:pPr>
        <w:pStyle w:val="Heading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:rsidR="00070E73" w:rsidRDefault="00674F8C" w:rsidP="00070E73">
      <w:pPr>
        <w:rPr>
          <w:lang w:val="ru-RU"/>
        </w:rPr>
      </w:pPr>
      <w:r>
        <w:rPr>
          <w:lang w:val="ru-RU"/>
        </w:rPr>
        <w:t>В итоге требуется получить</w:t>
      </w:r>
      <w:r w:rsidR="00070E73">
        <w:rPr>
          <w:lang w:val="ru-RU"/>
        </w:rPr>
        <w:t xml:space="preserve"> многопользовательское приложение типа клиент-сервер с соединением по сети.</w:t>
      </w:r>
    </w:p>
    <w:p w:rsidR="00070E73" w:rsidRDefault="00070E73" w:rsidP="00070E73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070E73" w:rsidRPr="00070E73" w:rsidRDefault="000F4514" w:rsidP="00070E73">
      <w:pPr>
        <w:rPr>
          <w:lang w:val="ru-RU"/>
        </w:rPr>
      </w:pPr>
      <w:r>
        <w:rPr>
          <w:lang w:val="ru-RU"/>
        </w:rPr>
        <w:t>Клиент</w:t>
      </w:r>
      <w:r w:rsidR="003E25D0">
        <w:rPr>
          <w:lang w:val="ru-RU"/>
        </w:rPr>
        <w:t xml:space="preserve"> </w:t>
      </w:r>
      <w:r>
        <w:rPr>
          <w:lang w:val="ru-RU"/>
        </w:rPr>
        <w:t xml:space="preserve">должен </w:t>
      </w:r>
      <w:r w:rsidR="003E25D0">
        <w:rPr>
          <w:lang w:val="ru-RU"/>
        </w:rPr>
        <w:t>иметь</w:t>
      </w:r>
      <w:r w:rsidR="00070E73">
        <w:rPr>
          <w:lang w:val="ru-RU"/>
        </w:rPr>
        <w:t xml:space="preserve"> графический интерфейс</w:t>
      </w:r>
      <w:r w:rsidR="00070E73" w:rsidRPr="00070E73">
        <w:rPr>
          <w:lang w:val="ru-RU"/>
        </w:rPr>
        <w:t>.</w:t>
      </w:r>
    </w:p>
    <w:p w:rsidR="00070E73" w:rsidRPr="00F31FBB" w:rsidRDefault="00070E73" w:rsidP="00070E73">
      <w:pPr>
        <w:rPr>
          <w:lang w:val="ru-RU"/>
        </w:rPr>
      </w:pPr>
      <w:r>
        <w:rPr>
          <w:lang w:val="ru-RU"/>
        </w:rPr>
        <w:t>Приложение должно обрабатывать аппаратные и программные ошибки.</w:t>
      </w:r>
      <w:r w:rsidR="001F15B7">
        <w:rPr>
          <w:lang w:val="ru-RU"/>
        </w:rPr>
        <w:t xml:space="preserve"> </w:t>
      </w:r>
    </w:p>
    <w:p w:rsidR="00A34669" w:rsidRDefault="008842BE" w:rsidP="00A34669">
      <w:pPr>
        <w:pStyle w:val="Heading1"/>
        <w:rPr>
          <w:lang w:val="ru-RU"/>
        </w:rPr>
      </w:pPr>
      <w:r>
        <w:lastRenderedPageBreak/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:rsidR="00E07A4E" w:rsidRDefault="00A34669" w:rsidP="00E07A4E">
      <w:pPr>
        <w:rPr>
          <w:lang w:val="ru-RU"/>
        </w:rPr>
      </w:pPr>
      <w:proofErr w:type="gramStart"/>
      <w:r w:rsidRPr="008842BE">
        <w:rPr>
          <w:lang w:val="ru-RU"/>
        </w:rPr>
        <w:t xml:space="preserve">Реализовать отдельное клиент-приложение для </w:t>
      </w:r>
      <w:r w:rsidR="008C0F9D" w:rsidRPr="008842BE">
        <w:rPr>
          <w:lang w:val="ru-RU"/>
        </w:rPr>
        <w:t>электронного табло</w:t>
      </w:r>
      <w:r w:rsidRPr="008842BE">
        <w:rPr>
          <w:lang w:val="ru-RU"/>
        </w:rPr>
        <w:t>.</w:t>
      </w:r>
      <w:proofErr w:type="gramEnd"/>
      <w:r w:rsidRPr="008842BE">
        <w:rPr>
          <w:lang w:val="ru-RU"/>
        </w:rPr>
        <w:t xml:space="preserve"> </w:t>
      </w:r>
      <w:r w:rsidR="006D23D4">
        <w:rPr>
          <w:lang w:val="ru-RU"/>
        </w:rPr>
        <w:t xml:space="preserve">Приложение </w:t>
      </w:r>
      <w:r w:rsidR="00533115">
        <w:rPr>
          <w:lang w:val="ru-RU"/>
        </w:rPr>
        <w:t>должно</w:t>
      </w:r>
      <w:r w:rsidR="008C0F9D" w:rsidRPr="008842BE">
        <w:rPr>
          <w:lang w:val="ru-RU"/>
        </w:rPr>
        <w:t xml:space="preserve"> отображать список </w:t>
      </w:r>
      <w:r w:rsidR="00533115">
        <w:rPr>
          <w:lang w:val="ru-RU"/>
        </w:rPr>
        <w:t xml:space="preserve">всех </w:t>
      </w:r>
      <w:r w:rsidR="008C17C7">
        <w:rPr>
          <w:lang w:val="ru-RU"/>
        </w:rPr>
        <w:t>событий, назначенных</w:t>
      </w:r>
      <w:r w:rsidR="008C0F9D" w:rsidRPr="008842BE">
        <w:rPr>
          <w:lang w:val="ru-RU"/>
        </w:rPr>
        <w:t xml:space="preserve"> на </w:t>
      </w:r>
      <w:r w:rsidR="00533115">
        <w:rPr>
          <w:lang w:val="ru-RU"/>
        </w:rPr>
        <w:t>текущий день</w:t>
      </w:r>
      <w:r w:rsidR="001F3A48" w:rsidRPr="008842BE">
        <w:rPr>
          <w:lang w:val="ru-RU"/>
        </w:rPr>
        <w:t xml:space="preserve">. </w:t>
      </w:r>
      <w:r w:rsidR="00E07A4E">
        <w:rPr>
          <w:lang w:val="ru-RU"/>
        </w:rPr>
        <w:t>Д</w:t>
      </w:r>
      <w:r w:rsidR="00E07A4E" w:rsidRPr="001E3592">
        <w:rPr>
          <w:lang w:val="ru-RU"/>
        </w:rPr>
        <w:t xml:space="preserve">анные должны подгружаться </w:t>
      </w:r>
      <w:r w:rsidR="00E07A4E">
        <w:rPr>
          <w:lang w:val="ru-RU"/>
        </w:rPr>
        <w:t>при старте</w:t>
      </w:r>
      <w:r w:rsidR="00E07A4E" w:rsidRPr="001E3592">
        <w:rPr>
          <w:lang w:val="ru-RU"/>
        </w:rPr>
        <w:t xml:space="preserve"> и хранит</w:t>
      </w:r>
      <w:r w:rsidR="00E07A4E">
        <w:rPr>
          <w:lang w:val="ru-RU"/>
        </w:rPr>
        <w:t>ь</w:t>
      </w:r>
      <w:r w:rsidR="00E07A4E" w:rsidRPr="001E3592">
        <w:rPr>
          <w:lang w:val="ru-RU"/>
        </w:rPr>
        <w:t xml:space="preserve">ся </w:t>
      </w:r>
      <w:r w:rsidR="00E07A4E">
        <w:rPr>
          <w:lang w:val="ru-RU"/>
        </w:rPr>
        <w:t>на стороне</w:t>
      </w:r>
      <w:r w:rsidR="00E07A4E" w:rsidRPr="001E3592">
        <w:rPr>
          <w:lang w:val="ru-RU"/>
        </w:rPr>
        <w:t xml:space="preserve"> клиента. </w:t>
      </w:r>
      <w:r w:rsidR="005D5BE8" w:rsidRPr="008842BE">
        <w:rPr>
          <w:lang w:val="ru-RU"/>
        </w:rPr>
        <w:t>Перезагрузка данных осуществляется</w:t>
      </w:r>
      <w:r w:rsidR="001F3A48" w:rsidRPr="008842BE">
        <w:rPr>
          <w:lang w:val="ru-RU"/>
        </w:rPr>
        <w:t xml:space="preserve"> в случае</w:t>
      </w:r>
      <w:r w:rsidR="00E07A4E" w:rsidRPr="00E07A4E">
        <w:rPr>
          <w:lang w:val="ru-RU"/>
        </w:rPr>
        <w:t xml:space="preserve"> </w:t>
      </w:r>
      <w:r w:rsidR="00E07A4E" w:rsidRPr="00B02EA2">
        <w:rPr>
          <w:lang w:val="ru-RU"/>
        </w:rPr>
        <w:t>по</w:t>
      </w:r>
      <w:r w:rsidR="00E07A4E">
        <w:rPr>
          <w:lang w:val="ru-RU"/>
        </w:rPr>
        <w:t xml:space="preserve">лучения уведомления от сервера </w:t>
      </w:r>
      <w:r w:rsidR="00E07A4E" w:rsidRPr="00B02EA2">
        <w:rPr>
          <w:lang w:val="ru-RU"/>
        </w:rPr>
        <w:t>об</w:t>
      </w:r>
      <w:r w:rsidR="00E07A4E">
        <w:rPr>
          <w:lang w:val="ru-RU"/>
        </w:rPr>
        <w:t xml:space="preserve"> и</w:t>
      </w:r>
      <w:r w:rsidR="00812F95">
        <w:rPr>
          <w:lang w:val="ru-RU"/>
        </w:rPr>
        <w:t>зменениях в</w:t>
      </w:r>
      <w:r w:rsidR="008C17C7">
        <w:rPr>
          <w:lang w:val="ru-RU"/>
        </w:rPr>
        <w:t xml:space="preserve"> списке событий (добавлены новые или отменены старые)</w:t>
      </w:r>
      <w:r w:rsidR="00B00780">
        <w:rPr>
          <w:lang w:val="ru-RU"/>
        </w:rPr>
        <w:t>.</w:t>
      </w:r>
    </w:p>
    <w:p w:rsidR="000C6430" w:rsidRDefault="000C6430" w:rsidP="000C6430">
      <w:pPr>
        <w:pStyle w:val="Heading1"/>
        <w:rPr>
          <w:lang w:val="ru-RU"/>
        </w:rPr>
      </w:pPr>
      <w:r>
        <w:rPr>
          <w:lang w:val="ru-RU"/>
        </w:rPr>
        <w:t>Критерии успешного выполнения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2.</w:t>
      </w:r>
      <w:r w:rsidRPr="00B00780">
        <w:rPr>
          <w:sz w:val="24"/>
          <w:lang w:val="ru-RU"/>
        </w:rPr>
        <w:tab/>
      </w:r>
      <w:proofErr w:type="spellStart"/>
      <w:r w:rsidRPr="00B00780">
        <w:rPr>
          <w:sz w:val="24"/>
          <w:lang w:val="ru-RU"/>
        </w:rPr>
        <w:t>Maven-based</w:t>
      </w:r>
      <w:proofErr w:type="spellEnd"/>
      <w:r w:rsidRPr="00B00780">
        <w:rPr>
          <w:sz w:val="24"/>
          <w:lang w:val="ru-RU"/>
        </w:rPr>
        <w:t xml:space="preserve"> проект, разбитый на модули (</w:t>
      </w:r>
      <w:proofErr w:type="spellStart"/>
      <w:r w:rsidRPr="00B00780">
        <w:rPr>
          <w:sz w:val="24"/>
          <w:lang w:val="ru-RU"/>
        </w:rPr>
        <w:t>билд</w:t>
      </w:r>
      <w:proofErr w:type="spellEnd"/>
      <w:r w:rsidRPr="00B00780">
        <w:rPr>
          <w:sz w:val="24"/>
          <w:lang w:val="ru-RU"/>
        </w:rPr>
        <w:t xml:space="preserve"> одной командой, </w:t>
      </w:r>
      <w:proofErr w:type="spellStart"/>
      <w:r w:rsidRPr="00B00780">
        <w:rPr>
          <w:sz w:val="24"/>
          <w:lang w:val="ru-RU"/>
        </w:rPr>
        <w:t>деплой</w:t>
      </w:r>
      <w:proofErr w:type="spellEnd"/>
      <w:r w:rsidRPr="00B00780">
        <w:rPr>
          <w:sz w:val="24"/>
          <w:lang w:val="ru-RU"/>
        </w:rPr>
        <w:t xml:space="preserve"> одной командой)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 xml:space="preserve">Подключена БД </w:t>
      </w:r>
      <w:proofErr w:type="spellStart"/>
      <w:r w:rsidRPr="00B00780">
        <w:rPr>
          <w:sz w:val="24"/>
          <w:lang w:val="ru-RU"/>
        </w:rPr>
        <w:t>MySQL</w:t>
      </w:r>
      <w:proofErr w:type="spellEnd"/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 xml:space="preserve">Созданы сущности предметной области; </w:t>
      </w:r>
      <w:proofErr w:type="spellStart"/>
      <w:r w:rsidRPr="00B00780">
        <w:rPr>
          <w:sz w:val="24"/>
          <w:lang w:val="ru-RU"/>
        </w:rPr>
        <w:t>маппинг</w:t>
      </w:r>
      <w:proofErr w:type="spellEnd"/>
      <w:r w:rsidRPr="00B00780">
        <w:rPr>
          <w:sz w:val="24"/>
          <w:lang w:val="ru-RU"/>
        </w:rPr>
        <w:t xml:space="preserve"> на таблицы в БД</w:t>
      </w:r>
    </w:p>
    <w:p w:rsidR="000C6430" w:rsidRPr="00B00780" w:rsidRDefault="000C6430" w:rsidP="008842B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="008842BE" w:rsidRPr="00B00780">
        <w:rPr>
          <w:sz w:val="24"/>
          <w:lang w:val="ru-RU"/>
        </w:rPr>
        <w:tab/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</w:t>
      </w:r>
      <w:r w:rsidR="008842BE" w:rsidRPr="00B00780">
        <w:rPr>
          <w:sz w:val="24"/>
          <w:lang w:val="ru-RU"/>
        </w:rPr>
        <w:t>жение развернуто на AS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:rsidR="000C6430" w:rsidRPr="00D934DB" w:rsidRDefault="000C6430" w:rsidP="000C6430">
      <w:pPr>
        <w:pStyle w:val="ListParagraph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proofErr w:type="spellStart"/>
      <w:r w:rsidRPr="00B00780">
        <w:rPr>
          <w:sz w:val="24"/>
          <w:lang w:val="ru-RU"/>
        </w:rPr>
        <w:t>логгирование</w:t>
      </w:r>
      <w:proofErr w:type="spellEnd"/>
    </w:p>
    <w:p w:rsidR="000C6430" w:rsidRPr="00D934DB" w:rsidRDefault="000C6430" w:rsidP="000C6430">
      <w:pPr>
        <w:pStyle w:val="ListParagraph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:rsidR="000C6430" w:rsidRPr="00B00780" w:rsidRDefault="000C6430" w:rsidP="000C6430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:rsidR="000C6430" w:rsidRDefault="000C6430" w:rsidP="000C6430">
      <w:pPr>
        <w:pStyle w:val="ListParagraph"/>
        <w:ind w:hanging="360"/>
        <w:rPr>
          <w:sz w:val="24"/>
        </w:rPr>
      </w:pPr>
    </w:p>
    <w:p w:rsidR="00FA37C5" w:rsidRDefault="00FA37C5" w:rsidP="00FA37C5">
      <w:pPr>
        <w:pStyle w:val="Heading1"/>
        <w:rPr>
          <w:lang w:val="ru-RU"/>
        </w:rPr>
      </w:pPr>
      <w:r>
        <w:rPr>
          <w:lang w:val="ru-RU"/>
        </w:rPr>
        <w:t>Используемые технологии</w:t>
      </w:r>
    </w:p>
    <w:p w:rsidR="00FA37C5" w:rsidRDefault="00FA37C5" w:rsidP="00FA37C5">
      <w:pPr>
        <w:rPr>
          <w:lang w:val="ru-RU"/>
        </w:rPr>
      </w:pPr>
      <w:r>
        <w:rPr>
          <w:lang w:val="ru-RU"/>
        </w:rPr>
        <w:t xml:space="preserve">В рамках школы студенты не ограничены в выборе технологий для реализации проекта в рамках стека технологий, используемых в компании в различных проектах (лекции покрывают небольшую часть из них). Список технологий для выбора приведен ниже. Однако проект должен быть написан преимущественно на </w:t>
      </w:r>
      <w:r>
        <w:t>java</w:t>
      </w:r>
      <w:r w:rsidRPr="00AC0348">
        <w:rPr>
          <w:lang w:val="ru-RU"/>
        </w:rPr>
        <w:t xml:space="preserve"> </w:t>
      </w:r>
      <w:r w:rsidRPr="00D2418B">
        <w:rPr>
          <w:lang w:val="ru-RU"/>
        </w:rPr>
        <w:t>(</w:t>
      </w:r>
      <w:r>
        <w:rPr>
          <w:lang w:val="ru-RU"/>
        </w:rPr>
        <w:t xml:space="preserve">допускается написание незначительных частей, отдельных модулей или дополнительной функциональности на других языках, например, </w:t>
      </w:r>
      <w:proofErr w:type="spellStart"/>
      <w:r>
        <w:t>Kotlin</w:t>
      </w:r>
      <w:proofErr w:type="spellEnd"/>
      <w:r w:rsidRPr="00D2418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Python</w:t>
      </w:r>
      <w:r w:rsidRPr="00D2418B">
        <w:rPr>
          <w:lang w:val="ru-RU"/>
        </w:rPr>
        <w:t>).</w:t>
      </w:r>
      <w:r w:rsidRPr="00AC0348">
        <w:rPr>
          <w:lang w:val="ru-RU"/>
        </w:rPr>
        <w:t xml:space="preserve"> </w:t>
      </w:r>
      <w:r>
        <w:rPr>
          <w:lang w:val="ru-RU"/>
        </w:rPr>
        <w:t xml:space="preserve">После обсуждения с куратором и по согласованию с ним студент может выбрать любые комбинации технологий и 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, но стоит учитывать, что куратор может быть незнаком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какими-то из них.</w:t>
      </w:r>
    </w:p>
    <w:p w:rsidR="00FA37C5" w:rsidRDefault="00FA37C5" w:rsidP="00FA37C5">
      <w:pPr>
        <w:rPr>
          <w:lang w:val="ru-RU"/>
        </w:rPr>
      </w:pPr>
      <w:r>
        <w:rPr>
          <w:lang w:val="ru-RU"/>
        </w:rPr>
        <w:t>Список технологий, используемых в некоторых проектах компании:</w:t>
      </w:r>
    </w:p>
    <w:p w:rsidR="00FA37C5" w:rsidRPr="005F3D2E" w:rsidRDefault="00FA37C5" w:rsidP="00FA37C5">
      <w:pPr>
        <w:rPr>
          <w:sz w:val="20"/>
          <w:szCs w:val="20"/>
        </w:rPr>
      </w:pPr>
      <w:r w:rsidRPr="005F3D2E">
        <w:rPr>
          <w:sz w:val="20"/>
          <w:szCs w:val="20"/>
        </w:rPr>
        <w:t xml:space="preserve">Spring </w:t>
      </w:r>
      <w:proofErr w:type="spellStart"/>
      <w:r w:rsidRPr="005F3D2E">
        <w:rPr>
          <w:sz w:val="20"/>
          <w:szCs w:val="20"/>
        </w:rPr>
        <w:t>Core,Spring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Data,AOP,Spring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Boot,Spring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Security,MVC,Spring</w:t>
      </w:r>
      <w:proofErr w:type="spellEnd"/>
      <w:r w:rsidRPr="005F3D2E">
        <w:rPr>
          <w:sz w:val="20"/>
          <w:szCs w:val="20"/>
        </w:rPr>
        <w:t xml:space="preserve"> Cloud, </w:t>
      </w:r>
      <w:proofErr w:type="spellStart"/>
      <w:r w:rsidRPr="005F3D2E">
        <w:rPr>
          <w:sz w:val="20"/>
          <w:szCs w:val="20"/>
        </w:rPr>
        <w:t>Microservices</w:t>
      </w:r>
      <w:proofErr w:type="spellEnd"/>
      <w:r w:rsidRPr="005F3D2E">
        <w:rPr>
          <w:sz w:val="20"/>
          <w:szCs w:val="20"/>
        </w:rPr>
        <w:t xml:space="preserve">, Data processing(Spark, Apache Flume), CDI/EJB, Apache CXF, </w:t>
      </w:r>
      <w:proofErr w:type="spellStart"/>
      <w:r w:rsidRPr="005F3D2E">
        <w:rPr>
          <w:sz w:val="20"/>
          <w:szCs w:val="20"/>
        </w:rPr>
        <w:t>RedHat</w:t>
      </w:r>
      <w:proofErr w:type="spellEnd"/>
      <w:r w:rsidRPr="005F3D2E">
        <w:rPr>
          <w:sz w:val="20"/>
          <w:szCs w:val="20"/>
        </w:rPr>
        <w:t xml:space="preserve"> Fuse, Oracle </w:t>
      </w:r>
      <w:proofErr w:type="spellStart"/>
      <w:r w:rsidRPr="005F3D2E">
        <w:rPr>
          <w:sz w:val="20"/>
          <w:szCs w:val="20"/>
        </w:rPr>
        <w:t>eCommerce</w:t>
      </w:r>
      <w:proofErr w:type="spellEnd"/>
      <w:r w:rsidRPr="005F3D2E">
        <w:rPr>
          <w:sz w:val="20"/>
          <w:szCs w:val="20"/>
        </w:rPr>
        <w:t xml:space="preserve"> (ATG, </w:t>
      </w:r>
      <w:proofErr w:type="spellStart"/>
      <w:r w:rsidRPr="005F3D2E">
        <w:rPr>
          <w:sz w:val="20"/>
          <w:szCs w:val="20"/>
        </w:rPr>
        <w:t>Endeca</w:t>
      </w:r>
      <w:proofErr w:type="spellEnd"/>
      <w:r w:rsidRPr="005F3D2E">
        <w:rPr>
          <w:sz w:val="20"/>
          <w:szCs w:val="20"/>
        </w:rPr>
        <w:t xml:space="preserve">...), </w:t>
      </w:r>
      <w:proofErr w:type="spellStart"/>
      <w:r w:rsidRPr="005F3D2E">
        <w:rPr>
          <w:sz w:val="20"/>
          <w:szCs w:val="20"/>
        </w:rPr>
        <w:t>JBoss</w:t>
      </w:r>
      <w:proofErr w:type="spellEnd"/>
      <w:r w:rsidRPr="005F3D2E">
        <w:rPr>
          <w:sz w:val="20"/>
          <w:szCs w:val="20"/>
        </w:rPr>
        <w:t>, Apache Tomcat, Embedded Tomcat</w:t>
      </w:r>
      <w:r w:rsidRPr="005F3D2E">
        <w:rPr>
          <w:sz w:val="20"/>
          <w:szCs w:val="20"/>
        </w:rPr>
        <w:tab/>
        <w:t xml:space="preserve">H2 (in-memory), </w:t>
      </w:r>
      <w:proofErr w:type="spellStart"/>
      <w:r w:rsidRPr="005F3D2E">
        <w:rPr>
          <w:sz w:val="20"/>
          <w:szCs w:val="20"/>
        </w:rPr>
        <w:t>Websphere</w:t>
      </w:r>
      <w:proofErr w:type="spellEnd"/>
      <w:r w:rsidRPr="005F3D2E">
        <w:rPr>
          <w:sz w:val="20"/>
          <w:szCs w:val="20"/>
        </w:rPr>
        <w:t xml:space="preserve"> Application Server 9.0, React, Angular/NPM/</w:t>
      </w:r>
      <w:proofErr w:type="spellStart"/>
      <w:r w:rsidRPr="005F3D2E">
        <w:rPr>
          <w:sz w:val="20"/>
          <w:szCs w:val="20"/>
        </w:rPr>
        <w:t>Webpack</w:t>
      </w:r>
      <w:proofErr w:type="spellEnd"/>
      <w:r w:rsidRPr="005F3D2E">
        <w:rPr>
          <w:sz w:val="20"/>
          <w:szCs w:val="20"/>
        </w:rPr>
        <w:t>, typescript, JSF/</w:t>
      </w:r>
      <w:proofErr w:type="spellStart"/>
      <w:r w:rsidRPr="005F3D2E">
        <w:rPr>
          <w:sz w:val="20"/>
          <w:szCs w:val="20"/>
        </w:rPr>
        <w:t>ExtJs</w:t>
      </w:r>
      <w:proofErr w:type="spellEnd"/>
      <w:r w:rsidRPr="005F3D2E">
        <w:rPr>
          <w:sz w:val="20"/>
          <w:szCs w:val="20"/>
        </w:rPr>
        <w:t xml:space="preserve">, JSP/Servlets, JavaScript / </w:t>
      </w:r>
      <w:proofErr w:type="spellStart"/>
      <w:r w:rsidRPr="005F3D2E">
        <w:rPr>
          <w:sz w:val="20"/>
          <w:szCs w:val="20"/>
        </w:rPr>
        <w:t>TypeScript</w:t>
      </w:r>
      <w:proofErr w:type="spellEnd"/>
      <w:r w:rsidRPr="005F3D2E">
        <w:rPr>
          <w:sz w:val="20"/>
          <w:szCs w:val="20"/>
        </w:rPr>
        <w:t xml:space="preserve"> / HTML / Sass / CSS/LESS/jQuery/</w:t>
      </w:r>
      <w:proofErr w:type="spellStart"/>
      <w:r w:rsidRPr="005F3D2E">
        <w:rPr>
          <w:sz w:val="20"/>
          <w:szCs w:val="20"/>
        </w:rPr>
        <w:t>GraphQL</w:t>
      </w:r>
      <w:proofErr w:type="spellEnd"/>
      <w:r w:rsidRPr="005F3D2E">
        <w:rPr>
          <w:sz w:val="20"/>
          <w:szCs w:val="20"/>
        </w:rPr>
        <w:t>, SOAP/REST, JDBC, XML/XSLT/</w:t>
      </w:r>
      <w:proofErr w:type="spellStart"/>
      <w:r w:rsidRPr="005F3D2E">
        <w:rPr>
          <w:sz w:val="20"/>
          <w:szCs w:val="20"/>
        </w:rPr>
        <w:t>XSD,Bash</w:t>
      </w:r>
      <w:proofErr w:type="spellEnd"/>
      <w:r w:rsidRPr="005F3D2E">
        <w:rPr>
          <w:sz w:val="20"/>
          <w:szCs w:val="20"/>
        </w:rPr>
        <w:t xml:space="preserve"> scripting, Oracle Database, </w:t>
      </w:r>
      <w:proofErr w:type="spellStart"/>
      <w:r w:rsidRPr="005F3D2E">
        <w:rPr>
          <w:sz w:val="20"/>
          <w:szCs w:val="20"/>
        </w:rPr>
        <w:t>Gradle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Git</w:t>
      </w:r>
      <w:proofErr w:type="spellEnd"/>
      <w:r w:rsidRPr="005F3D2E">
        <w:rPr>
          <w:sz w:val="20"/>
          <w:szCs w:val="20"/>
        </w:rPr>
        <w:t xml:space="preserve">, Maven, Subversion, Jenkins, </w:t>
      </w:r>
      <w:proofErr w:type="spellStart"/>
      <w:r w:rsidRPr="005F3D2E">
        <w:rPr>
          <w:sz w:val="20"/>
          <w:szCs w:val="20"/>
        </w:rPr>
        <w:t>Grafana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GitlabCI</w:t>
      </w:r>
      <w:proofErr w:type="spellEnd"/>
      <w:r w:rsidRPr="005F3D2E">
        <w:rPr>
          <w:sz w:val="20"/>
          <w:szCs w:val="20"/>
        </w:rPr>
        <w:t xml:space="preserve">, Sonar, UNIX shell, Bootstrap, </w:t>
      </w:r>
      <w:proofErr w:type="spellStart"/>
      <w:r w:rsidRPr="005F3D2E">
        <w:rPr>
          <w:sz w:val="20"/>
          <w:szCs w:val="20"/>
        </w:rPr>
        <w:lastRenderedPageBreak/>
        <w:t>Formbased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authorisation</w:t>
      </w:r>
      <w:proofErr w:type="spellEnd"/>
      <w:r w:rsidRPr="005F3D2E">
        <w:rPr>
          <w:sz w:val="20"/>
          <w:szCs w:val="20"/>
        </w:rPr>
        <w:t xml:space="preserve">/JWT, Drools, ARS, DOM, PL SQL, Oracle AQ, IBM MQ, JMS, </w:t>
      </w:r>
      <w:proofErr w:type="spellStart"/>
      <w:r w:rsidRPr="005F3D2E">
        <w:rPr>
          <w:sz w:val="20"/>
          <w:szCs w:val="20"/>
        </w:rPr>
        <w:t>OracleDB</w:t>
      </w:r>
      <w:proofErr w:type="spellEnd"/>
      <w:r w:rsidRPr="005F3D2E">
        <w:rPr>
          <w:sz w:val="20"/>
          <w:szCs w:val="20"/>
        </w:rPr>
        <w:t xml:space="preserve"> ,Apache Camel, Docker, Microsoft T-</w:t>
      </w:r>
      <w:proofErr w:type="spellStart"/>
      <w:r w:rsidRPr="005F3D2E">
        <w:rPr>
          <w:sz w:val="20"/>
          <w:szCs w:val="20"/>
        </w:rPr>
        <w:t>Sql</w:t>
      </w:r>
      <w:proofErr w:type="spellEnd"/>
      <w:r w:rsidRPr="005F3D2E">
        <w:rPr>
          <w:sz w:val="20"/>
          <w:szCs w:val="20"/>
        </w:rPr>
        <w:t xml:space="preserve">, WebDriver (Java), Oracle ATG, python, </w:t>
      </w:r>
      <w:proofErr w:type="spellStart"/>
      <w:r w:rsidRPr="005F3D2E">
        <w:rPr>
          <w:sz w:val="20"/>
          <w:szCs w:val="20"/>
        </w:rPr>
        <w:t>mapstruct</w:t>
      </w:r>
      <w:proofErr w:type="spellEnd"/>
      <w:r w:rsidRPr="005F3D2E">
        <w:rPr>
          <w:sz w:val="20"/>
          <w:szCs w:val="20"/>
        </w:rPr>
        <w:t xml:space="preserve">, Lombok, Groovy, </w:t>
      </w:r>
      <w:proofErr w:type="spellStart"/>
      <w:r w:rsidRPr="005F3D2E">
        <w:rPr>
          <w:sz w:val="20"/>
          <w:szCs w:val="20"/>
        </w:rPr>
        <w:t>openshift</w:t>
      </w:r>
      <w:proofErr w:type="spellEnd"/>
      <w:r w:rsidRPr="005F3D2E">
        <w:rPr>
          <w:sz w:val="20"/>
          <w:szCs w:val="20"/>
        </w:rPr>
        <w:t xml:space="preserve">, EC2, S3, Mongo, Casandra, </w:t>
      </w:r>
      <w:proofErr w:type="spellStart"/>
      <w:r w:rsidRPr="005F3D2E">
        <w:rPr>
          <w:sz w:val="20"/>
          <w:szCs w:val="20"/>
        </w:rPr>
        <w:t>hazelcast</w:t>
      </w:r>
      <w:proofErr w:type="spellEnd"/>
      <w:r w:rsidRPr="005F3D2E">
        <w:rPr>
          <w:sz w:val="20"/>
          <w:szCs w:val="20"/>
        </w:rPr>
        <w:t xml:space="preserve"> ,Junit, testing, Selenium, </w:t>
      </w:r>
      <w:proofErr w:type="spellStart"/>
      <w:r w:rsidRPr="005F3D2E">
        <w:rPr>
          <w:sz w:val="20"/>
          <w:szCs w:val="20"/>
        </w:rPr>
        <w:t>Mockito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Selenid</w:t>
      </w:r>
      <w:proofErr w:type="spellEnd"/>
      <w:r w:rsidRPr="005F3D2E">
        <w:rPr>
          <w:sz w:val="20"/>
          <w:szCs w:val="20"/>
        </w:rPr>
        <w:t xml:space="preserve">, Prometheus, Kubernetes , Helm, </w:t>
      </w:r>
      <w:proofErr w:type="spellStart"/>
      <w:r w:rsidRPr="005F3D2E">
        <w:rPr>
          <w:sz w:val="20"/>
          <w:szCs w:val="20"/>
        </w:rPr>
        <w:t>Kibana</w:t>
      </w:r>
      <w:proofErr w:type="spellEnd"/>
      <w:r w:rsidRPr="005F3D2E">
        <w:rPr>
          <w:sz w:val="20"/>
          <w:szCs w:val="20"/>
        </w:rPr>
        <w:t xml:space="preserve">, AWS, Apache Camel, Go, K8s, ETCD, </w:t>
      </w:r>
      <w:proofErr w:type="spellStart"/>
      <w:r w:rsidRPr="005F3D2E">
        <w:rPr>
          <w:sz w:val="20"/>
          <w:szCs w:val="20"/>
        </w:rPr>
        <w:t>PostgreSql</w:t>
      </w:r>
      <w:proofErr w:type="spellEnd"/>
      <w:r w:rsidRPr="005F3D2E">
        <w:rPr>
          <w:sz w:val="20"/>
          <w:szCs w:val="20"/>
        </w:rPr>
        <w:t xml:space="preserve">, Wicket, </w:t>
      </w:r>
      <w:proofErr w:type="spellStart"/>
      <w:r w:rsidRPr="005F3D2E">
        <w:rPr>
          <w:sz w:val="20"/>
          <w:szCs w:val="20"/>
        </w:rPr>
        <w:t>blockchain</w:t>
      </w:r>
      <w:proofErr w:type="spellEnd"/>
      <w:r w:rsidRPr="005F3D2E">
        <w:rPr>
          <w:sz w:val="20"/>
          <w:szCs w:val="20"/>
        </w:rPr>
        <w:t xml:space="preserve">, Web Flux, </w:t>
      </w:r>
      <w:r>
        <w:rPr>
          <w:sz w:val="20"/>
          <w:szCs w:val="20"/>
        </w:rPr>
        <w:t>JPA/Hibernate</w:t>
      </w:r>
    </w:p>
    <w:p w:rsidR="00FA37C5" w:rsidRDefault="00FA37C5" w:rsidP="00FA37C5">
      <w:pPr>
        <w:rPr>
          <w:lang w:val="ru-RU"/>
        </w:rPr>
      </w:pPr>
      <w:r>
        <w:rPr>
          <w:lang w:val="ru-RU"/>
        </w:rPr>
        <w:t>Задание состоит из 2 частей, каждая часть должна быть реализована с использованием разных неповторяющихся технологий.</w:t>
      </w:r>
    </w:p>
    <w:p w:rsidR="00FA37C5" w:rsidRPr="001C3A0E" w:rsidRDefault="00FA37C5" w:rsidP="00FA37C5">
      <w:pPr>
        <w:rPr>
          <w:lang w:val="ru-RU"/>
        </w:rPr>
      </w:pPr>
      <w:r>
        <w:rPr>
          <w:lang w:val="ru-RU"/>
        </w:rPr>
        <w:t>Предлагаемый вариант стека технологий для 1 реализации части на основании лекций:</w:t>
      </w:r>
    </w:p>
    <w:p w:rsidR="00FA37C5" w:rsidRPr="00C0355B" w:rsidRDefault="00FA37C5" w:rsidP="00FA37C5">
      <w:pPr>
        <w:pStyle w:val="ListParagraph"/>
        <w:numPr>
          <w:ilvl w:val="0"/>
          <w:numId w:val="13"/>
        </w:numPr>
      </w:pPr>
      <w:r w:rsidRPr="00C0355B">
        <w:t>IDE - Any (Eclipse, IDEA)</w:t>
      </w:r>
    </w:p>
    <w:p w:rsidR="00FA37C5" w:rsidRPr="00C0355B" w:rsidRDefault="00FA37C5" w:rsidP="00FA37C5">
      <w:pPr>
        <w:pStyle w:val="ListParagraph"/>
        <w:numPr>
          <w:ilvl w:val="0"/>
          <w:numId w:val="13"/>
        </w:numPr>
      </w:pPr>
      <w:r>
        <w:t xml:space="preserve">Tomcat </w:t>
      </w:r>
    </w:p>
    <w:p w:rsidR="00FA37C5" w:rsidRPr="00C0355B" w:rsidRDefault="00FA37C5" w:rsidP="00FA37C5">
      <w:pPr>
        <w:pStyle w:val="ListParagraph"/>
        <w:numPr>
          <w:ilvl w:val="0"/>
          <w:numId w:val="13"/>
        </w:numPr>
      </w:pPr>
      <w:r>
        <w:t>DB – MySQL</w:t>
      </w:r>
    </w:p>
    <w:p w:rsidR="00FA37C5" w:rsidRPr="00B20EC4" w:rsidRDefault="00FA37C5" w:rsidP="00FA37C5">
      <w:pPr>
        <w:pStyle w:val="ListParagraph"/>
        <w:numPr>
          <w:ilvl w:val="0"/>
          <w:numId w:val="13"/>
        </w:numPr>
        <w:rPr>
          <w:lang w:val="ru-RU"/>
        </w:rPr>
      </w:pPr>
      <w:r>
        <w:t>Maven</w:t>
      </w:r>
    </w:p>
    <w:p w:rsidR="00FA37C5" w:rsidRDefault="00FA37C5" w:rsidP="00FA37C5">
      <w:pPr>
        <w:pStyle w:val="ListParagraph"/>
        <w:numPr>
          <w:ilvl w:val="0"/>
          <w:numId w:val="13"/>
        </w:numPr>
        <w:rPr>
          <w:lang w:val="ru-RU"/>
        </w:rPr>
      </w:pPr>
      <w:r w:rsidRPr="00C0355B">
        <w:t>JPA</w:t>
      </w:r>
    </w:p>
    <w:p w:rsidR="00FA37C5" w:rsidRPr="004D3C0F" w:rsidRDefault="00FA37C5" w:rsidP="00FA37C5">
      <w:pPr>
        <w:pStyle w:val="ListParagraph"/>
        <w:numPr>
          <w:ilvl w:val="0"/>
          <w:numId w:val="13"/>
        </w:numPr>
      </w:pPr>
      <w:r w:rsidRPr="00681481">
        <w:t>Spring</w:t>
      </w:r>
      <w:r w:rsidRPr="004D3C0F">
        <w:t xml:space="preserve"> </w:t>
      </w:r>
      <w:r w:rsidRPr="00681481">
        <w:t>Framework</w:t>
      </w:r>
      <w:r>
        <w:t xml:space="preserve"> </w:t>
      </w:r>
      <w:r w:rsidRPr="00FD12F6">
        <w:rPr>
          <w:sz w:val="24"/>
        </w:rPr>
        <w:t>(</w:t>
      </w:r>
      <w:r>
        <w:rPr>
          <w:sz w:val="24"/>
          <w:lang w:val="ru-RU"/>
        </w:rPr>
        <w:t>кроме</w:t>
      </w:r>
      <w:r w:rsidRPr="00FD12F6">
        <w:rPr>
          <w:sz w:val="24"/>
        </w:rPr>
        <w:t xml:space="preserve"> </w:t>
      </w:r>
      <w:r>
        <w:rPr>
          <w:sz w:val="24"/>
        </w:rPr>
        <w:t>Boot, Data)</w:t>
      </w:r>
    </w:p>
    <w:p w:rsidR="00FA37C5" w:rsidRPr="004D3C0F" w:rsidRDefault="00FA37C5" w:rsidP="00FA37C5">
      <w:pPr>
        <w:pStyle w:val="ListParagraph"/>
        <w:numPr>
          <w:ilvl w:val="0"/>
          <w:numId w:val="13"/>
        </w:numPr>
        <w:rPr>
          <w:lang w:val="ru-RU"/>
        </w:rPr>
      </w:pPr>
      <w:r>
        <w:t>JSP</w:t>
      </w:r>
    </w:p>
    <w:p w:rsidR="00FA37C5" w:rsidRDefault="00FA37C5" w:rsidP="00FA37C5">
      <w:pPr>
        <w:rPr>
          <w:lang w:val="ru-RU"/>
        </w:rPr>
      </w:pPr>
      <w:r>
        <w:rPr>
          <w:lang w:val="ru-RU"/>
        </w:rPr>
        <w:t>Для 2 части:</w:t>
      </w:r>
    </w:p>
    <w:p w:rsidR="00FA37C5" w:rsidRDefault="00FA37C5" w:rsidP="00FA37C5">
      <w:pPr>
        <w:pStyle w:val="ListParagraph"/>
        <w:numPr>
          <w:ilvl w:val="0"/>
          <w:numId w:val="18"/>
        </w:numPr>
      </w:pPr>
      <w:r>
        <w:t>Maven</w:t>
      </w:r>
    </w:p>
    <w:p w:rsidR="00FA37C5" w:rsidRPr="002008F2" w:rsidRDefault="00FA37C5" w:rsidP="00FA37C5">
      <w:pPr>
        <w:pStyle w:val="ListParagraph"/>
        <w:numPr>
          <w:ilvl w:val="0"/>
          <w:numId w:val="18"/>
        </w:numPr>
      </w:pPr>
      <w:r>
        <w:t xml:space="preserve">AS – </w:t>
      </w:r>
      <w:proofErr w:type="spellStart"/>
      <w:r>
        <w:t>WildFly</w:t>
      </w:r>
      <w:proofErr w:type="spellEnd"/>
    </w:p>
    <w:p w:rsidR="00FA37C5" w:rsidRPr="002008F2" w:rsidRDefault="00FA37C5" w:rsidP="00FA37C5">
      <w:pPr>
        <w:pStyle w:val="ListParagraph"/>
        <w:numPr>
          <w:ilvl w:val="0"/>
          <w:numId w:val="18"/>
        </w:numPr>
      </w:pPr>
      <w:r>
        <w:t>EJB</w:t>
      </w:r>
    </w:p>
    <w:p w:rsidR="00FA37C5" w:rsidRPr="002008F2" w:rsidRDefault="00FA37C5" w:rsidP="00FA37C5">
      <w:pPr>
        <w:pStyle w:val="ListParagraph"/>
        <w:numPr>
          <w:ilvl w:val="0"/>
          <w:numId w:val="18"/>
        </w:numPr>
      </w:pPr>
      <w:r w:rsidRPr="002008F2">
        <w:t>JSF</w:t>
      </w:r>
    </w:p>
    <w:p w:rsidR="00FA37C5" w:rsidRPr="001E3592" w:rsidRDefault="00FA37C5" w:rsidP="00FA37C5">
      <w:pPr>
        <w:pStyle w:val="ListParagraph"/>
        <w:numPr>
          <w:ilvl w:val="0"/>
          <w:numId w:val="18"/>
        </w:numPr>
        <w:rPr>
          <w:lang w:val="ru-RU"/>
        </w:rPr>
      </w:pPr>
      <w:r w:rsidRPr="001E3592">
        <w:t>MQ</w:t>
      </w:r>
      <w:r w:rsidRPr="001E3592">
        <w:rPr>
          <w:lang w:val="ru-RU"/>
        </w:rPr>
        <w:t xml:space="preserve"> (для уведомлений от сервера)</w:t>
      </w:r>
    </w:p>
    <w:p w:rsidR="00FA37C5" w:rsidRPr="001E3592" w:rsidRDefault="00FA37C5" w:rsidP="00FA37C5">
      <w:pPr>
        <w:pStyle w:val="ListParagraph"/>
        <w:numPr>
          <w:ilvl w:val="0"/>
          <w:numId w:val="18"/>
        </w:numPr>
        <w:rPr>
          <w:lang w:val="ru-RU"/>
        </w:rPr>
      </w:pPr>
      <w:proofErr w:type="spellStart"/>
      <w:r w:rsidRPr="001E3592">
        <w:t>WebServices</w:t>
      </w:r>
      <w:proofErr w:type="spellEnd"/>
      <w:r w:rsidRPr="001E3592">
        <w:rPr>
          <w:lang w:val="ru-RU"/>
        </w:rPr>
        <w:t xml:space="preserve"> (для обмена данных между клиентом и сервером)</w:t>
      </w:r>
    </w:p>
    <w:p w:rsidR="00662C74" w:rsidRDefault="00662C74" w:rsidP="00662C74">
      <w:pPr>
        <w:rPr>
          <w:lang w:val="ru-RU"/>
        </w:rPr>
      </w:pPr>
      <w:r w:rsidRPr="00B00780">
        <w:rPr>
          <w:lang w:val="ru-RU"/>
        </w:rPr>
        <w:t xml:space="preserve">Подключение любого </w:t>
      </w:r>
      <w:proofErr w:type="spellStart"/>
      <w:r w:rsidRPr="00B00780">
        <w:rPr>
          <w:lang w:val="ru-RU"/>
        </w:rPr>
        <w:t>фреймворка</w:t>
      </w:r>
      <w:proofErr w:type="spellEnd"/>
      <w:r w:rsidRPr="00B00780">
        <w:rPr>
          <w:lang w:val="ru-RU"/>
        </w:rPr>
        <w:t>/библиотеки принимаются в зачет только при условии выполнения пунктов, описанных выше.</w:t>
      </w:r>
    </w:p>
    <w:p w:rsidR="00662C74" w:rsidRPr="00B00780" w:rsidRDefault="00662C74" w:rsidP="00662C74">
      <w:pPr>
        <w:rPr>
          <w:lang w:val="ru-RU"/>
        </w:rPr>
      </w:pPr>
      <w:bookmarkStart w:id="0" w:name="_GoBack"/>
      <w:bookmarkEnd w:id="0"/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:rsidR="00662C74" w:rsidRDefault="00662C74" w:rsidP="00662C74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proofErr w:type="spellStart"/>
      <w:r>
        <w:t>Microservices</w:t>
      </w:r>
      <w:proofErr w:type="spellEnd"/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hyperlink r:id="rId8" w:history="1">
        <w:r>
          <w:rPr>
            <w:rStyle w:val="Hyperlink"/>
          </w:rPr>
          <w:t>https</w:t>
        </w:r>
        <w:r w:rsidRPr="00FD12F6">
          <w:rPr>
            <w:rStyle w:val="Hyperlink"/>
            <w:lang w:val="ru-RU"/>
          </w:rPr>
          <w:t>://</w:t>
        </w:r>
        <w:r>
          <w:rPr>
            <w:rStyle w:val="Hyperlink"/>
          </w:rPr>
          <w:t>cloud</w:t>
        </w:r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yandex</w:t>
        </w:r>
        <w:proofErr w:type="spellEnd"/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ru</w:t>
        </w:r>
        <w:proofErr w:type="spellEnd"/>
        <w:r w:rsidRPr="00FD12F6">
          <w:rPr>
            <w:rStyle w:val="Hyperlink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</w:t>
      </w:r>
      <w:proofErr w:type="gramStart"/>
      <w:r>
        <w:rPr>
          <w:lang w:val="ru-RU"/>
        </w:rPr>
        <w:t>)  и</w:t>
      </w:r>
      <w:proofErr w:type="gramEnd"/>
      <w:r>
        <w:rPr>
          <w:lang w:val="ru-RU"/>
        </w:rPr>
        <w:t>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:rsidR="000C6430" w:rsidRPr="004D6ABC" w:rsidRDefault="000C6430" w:rsidP="00A01ECC">
      <w:pPr>
        <w:rPr>
          <w:lang w:val="ru-RU"/>
        </w:rPr>
      </w:pPr>
    </w:p>
    <w:sectPr w:rsidR="000C6430" w:rsidRPr="004D6ABC" w:rsidSect="00782B4A">
      <w:footerReference w:type="default" r:id="rId9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2D1" w:rsidRDefault="00AA22D1" w:rsidP="00782B4A">
      <w:pPr>
        <w:spacing w:after="0" w:line="240" w:lineRule="auto"/>
      </w:pPr>
      <w:r>
        <w:separator/>
      </w:r>
    </w:p>
  </w:endnote>
  <w:endnote w:type="continuationSeparator" w:id="0">
    <w:p w:rsidR="00AA22D1" w:rsidRDefault="00AA22D1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4A" w:rsidRDefault="00782B4A" w:rsidP="00782B4A">
    <w:pPr>
      <w:pStyle w:val="Footer"/>
      <w:tabs>
        <w:tab w:val="clear" w:pos="4703"/>
        <w:tab w:val="clear" w:pos="9406"/>
      </w:tabs>
      <w:ind w:left="-1134" w:right="-1084"/>
      <w:jc w:val="center"/>
    </w:pPr>
    <w:r>
      <w:rPr>
        <w:noProof/>
      </w:rPr>
      <w:drawing>
        <wp:inline distT="0" distB="0" distL="0" distR="0" wp14:anchorId="0AE93E52" wp14:editId="3108860A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38C9">
      <w:fldChar w:fldCharType="begin"/>
    </w:r>
    <w:r w:rsidR="00DF1F59">
      <w:instrText xml:space="preserve"> PAGE   \* MERGEFORMAT </w:instrText>
    </w:r>
    <w:r w:rsidR="005C38C9">
      <w:fldChar w:fldCharType="separate"/>
    </w:r>
    <w:r w:rsidR="00FA37C5">
      <w:rPr>
        <w:noProof/>
      </w:rPr>
      <w:t>3</w:t>
    </w:r>
    <w:r w:rsidR="005C3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2D1" w:rsidRDefault="00AA22D1" w:rsidP="00782B4A">
      <w:pPr>
        <w:spacing w:after="0" w:line="240" w:lineRule="auto"/>
      </w:pPr>
      <w:r>
        <w:separator/>
      </w:r>
    </w:p>
  </w:footnote>
  <w:footnote w:type="continuationSeparator" w:id="0">
    <w:p w:rsidR="00AA22D1" w:rsidRDefault="00AA22D1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E2281"/>
    <w:multiLevelType w:val="hybridMultilevel"/>
    <w:tmpl w:val="FE82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654EB"/>
    <w:multiLevelType w:val="hybridMultilevel"/>
    <w:tmpl w:val="F370C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5"/>
  </w:num>
  <w:num w:numId="5">
    <w:abstractNumId w:val="5"/>
  </w:num>
  <w:num w:numId="6">
    <w:abstractNumId w:val="7"/>
  </w:num>
  <w:num w:numId="7">
    <w:abstractNumId w:val="11"/>
  </w:num>
  <w:num w:numId="8">
    <w:abstractNumId w:val="13"/>
  </w:num>
  <w:num w:numId="9">
    <w:abstractNumId w:val="4"/>
  </w:num>
  <w:num w:numId="10">
    <w:abstractNumId w:val="0"/>
  </w:num>
  <w:num w:numId="11">
    <w:abstractNumId w:val="2"/>
  </w:num>
  <w:num w:numId="12">
    <w:abstractNumId w:val="8"/>
  </w:num>
  <w:num w:numId="13">
    <w:abstractNumId w:val="12"/>
  </w:num>
  <w:num w:numId="14">
    <w:abstractNumId w:val="12"/>
  </w:num>
  <w:num w:numId="15">
    <w:abstractNumId w:val="10"/>
  </w:num>
  <w:num w:numId="16">
    <w:abstractNumId w:val="6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73"/>
    <w:rsid w:val="00045680"/>
    <w:rsid w:val="00070E73"/>
    <w:rsid w:val="00087F73"/>
    <w:rsid w:val="00093B4B"/>
    <w:rsid w:val="000C6430"/>
    <w:rsid w:val="000D11FE"/>
    <w:rsid w:val="000F0E84"/>
    <w:rsid w:val="000F4514"/>
    <w:rsid w:val="00116EDC"/>
    <w:rsid w:val="00132313"/>
    <w:rsid w:val="00157E13"/>
    <w:rsid w:val="00170761"/>
    <w:rsid w:val="00176BA8"/>
    <w:rsid w:val="00186451"/>
    <w:rsid w:val="0019088B"/>
    <w:rsid w:val="001E3E6F"/>
    <w:rsid w:val="001F15B7"/>
    <w:rsid w:val="001F3A48"/>
    <w:rsid w:val="001F4CDC"/>
    <w:rsid w:val="001F5060"/>
    <w:rsid w:val="002008F2"/>
    <w:rsid w:val="00207911"/>
    <w:rsid w:val="00291EAA"/>
    <w:rsid w:val="00294549"/>
    <w:rsid w:val="002B5816"/>
    <w:rsid w:val="002E3EB6"/>
    <w:rsid w:val="002F7E58"/>
    <w:rsid w:val="00314121"/>
    <w:rsid w:val="003A303B"/>
    <w:rsid w:val="003B13EB"/>
    <w:rsid w:val="003D03BC"/>
    <w:rsid w:val="003E25D0"/>
    <w:rsid w:val="004052D1"/>
    <w:rsid w:val="004802C2"/>
    <w:rsid w:val="00493E8B"/>
    <w:rsid w:val="004C4D3E"/>
    <w:rsid w:val="004E4E2D"/>
    <w:rsid w:val="004F77A7"/>
    <w:rsid w:val="00500241"/>
    <w:rsid w:val="005041CE"/>
    <w:rsid w:val="005052AC"/>
    <w:rsid w:val="00532C10"/>
    <w:rsid w:val="00533115"/>
    <w:rsid w:val="00535D11"/>
    <w:rsid w:val="00557240"/>
    <w:rsid w:val="0056246D"/>
    <w:rsid w:val="00596A23"/>
    <w:rsid w:val="005B5E9B"/>
    <w:rsid w:val="005C38C9"/>
    <w:rsid w:val="005D5BE8"/>
    <w:rsid w:val="00651CA6"/>
    <w:rsid w:val="00662C74"/>
    <w:rsid w:val="00663698"/>
    <w:rsid w:val="00674F8C"/>
    <w:rsid w:val="006A3354"/>
    <w:rsid w:val="006C44D0"/>
    <w:rsid w:val="006D23D4"/>
    <w:rsid w:val="006D6FD8"/>
    <w:rsid w:val="006F4FB2"/>
    <w:rsid w:val="007041DF"/>
    <w:rsid w:val="00733411"/>
    <w:rsid w:val="00782B4A"/>
    <w:rsid w:val="007B45D8"/>
    <w:rsid w:val="007C327B"/>
    <w:rsid w:val="00812F95"/>
    <w:rsid w:val="008271DA"/>
    <w:rsid w:val="008559CC"/>
    <w:rsid w:val="008842BE"/>
    <w:rsid w:val="008C0F9D"/>
    <w:rsid w:val="008C17C7"/>
    <w:rsid w:val="008D69A8"/>
    <w:rsid w:val="00926FF0"/>
    <w:rsid w:val="009615F4"/>
    <w:rsid w:val="009D14F5"/>
    <w:rsid w:val="009E7AA4"/>
    <w:rsid w:val="00A01ECC"/>
    <w:rsid w:val="00A14813"/>
    <w:rsid w:val="00A20222"/>
    <w:rsid w:val="00A3384B"/>
    <w:rsid w:val="00A34669"/>
    <w:rsid w:val="00A40D92"/>
    <w:rsid w:val="00A52091"/>
    <w:rsid w:val="00A7241A"/>
    <w:rsid w:val="00A72C65"/>
    <w:rsid w:val="00A855B8"/>
    <w:rsid w:val="00A86E1C"/>
    <w:rsid w:val="00AA22D1"/>
    <w:rsid w:val="00AE162C"/>
    <w:rsid w:val="00B00780"/>
    <w:rsid w:val="00B2735F"/>
    <w:rsid w:val="00B30F21"/>
    <w:rsid w:val="00B32895"/>
    <w:rsid w:val="00B56C24"/>
    <w:rsid w:val="00B745AF"/>
    <w:rsid w:val="00B85BAF"/>
    <w:rsid w:val="00BB0604"/>
    <w:rsid w:val="00BD3493"/>
    <w:rsid w:val="00BF28AB"/>
    <w:rsid w:val="00BF4B45"/>
    <w:rsid w:val="00BF7DB0"/>
    <w:rsid w:val="00C01245"/>
    <w:rsid w:val="00C41939"/>
    <w:rsid w:val="00C46090"/>
    <w:rsid w:val="00C60C11"/>
    <w:rsid w:val="00C93C98"/>
    <w:rsid w:val="00D13A9B"/>
    <w:rsid w:val="00D4038B"/>
    <w:rsid w:val="00D423C7"/>
    <w:rsid w:val="00D6088F"/>
    <w:rsid w:val="00D653E7"/>
    <w:rsid w:val="00D72FC8"/>
    <w:rsid w:val="00D934DB"/>
    <w:rsid w:val="00DA1BD6"/>
    <w:rsid w:val="00DC0F92"/>
    <w:rsid w:val="00DE0210"/>
    <w:rsid w:val="00DF1F59"/>
    <w:rsid w:val="00E07A4E"/>
    <w:rsid w:val="00E1176C"/>
    <w:rsid w:val="00E1188F"/>
    <w:rsid w:val="00EB0204"/>
    <w:rsid w:val="00ED3422"/>
    <w:rsid w:val="00ED5826"/>
    <w:rsid w:val="00F24D69"/>
    <w:rsid w:val="00F31FBB"/>
    <w:rsid w:val="00F446C7"/>
    <w:rsid w:val="00F45DB1"/>
    <w:rsid w:val="00F64661"/>
    <w:rsid w:val="00F66CCE"/>
    <w:rsid w:val="00F70AD1"/>
    <w:rsid w:val="00F9579D"/>
    <w:rsid w:val="00FA37C5"/>
    <w:rsid w:val="00FA792A"/>
    <w:rsid w:val="00FB41B6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62C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62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</Template>
  <TotalTime>0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Sputai Marina</cp:lastModifiedBy>
  <cp:revision>74</cp:revision>
  <cp:lastPrinted>2011-07-19T11:46:00Z</cp:lastPrinted>
  <dcterms:created xsi:type="dcterms:W3CDTF">2013-01-29T15:00:00Z</dcterms:created>
  <dcterms:modified xsi:type="dcterms:W3CDTF">2021-09-19T17:05:00Z</dcterms:modified>
</cp:coreProperties>
</file>